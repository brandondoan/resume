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13793667"/>
        <w:placeholder>
          <w:docPart w:val="FD3FE29EAE22472B8A10733481A663ED"/>
        </w:placeholder>
        <w:temporary/>
        <w:showingPlcHdr/>
        <w15:appearance w15:val="hidden"/>
      </w:sdtPr>
      <w:sdtEndPr/>
      <w:sdtContent>
        <w:p w14:paraId="25D1D281" w14:textId="77777777" w:rsidR="00394A6D" w:rsidRDefault="007D00B3" w:rsidP="00B04FB5">
          <w:pPr>
            <w:pStyle w:val="Heading1"/>
            <w:spacing w:before="200" w:after="0"/>
          </w:pPr>
          <w:r w:rsidRPr="008527B2">
            <w:rPr>
              <w:u w:val="single"/>
            </w:rPr>
            <w:t>Education</w:t>
          </w:r>
        </w:p>
      </w:sdtContent>
    </w:sdt>
    <w:p w14:paraId="7D85654B" w14:textId="791CB1F8" w:rsidR="00394A6D" w:rsidRDefault="00201BFB" w:rsidP="00B04FB5">
      <w:pPr>
        <w:pStyle w:val="Heading2"/>
        <w:spacing w:before="100"/>
      </w:pPr>
      <w:r>
        <w:t>Bachelor of science</w:t>
      </w:r>
      <w:r w:rsidR="00F044DB">
        <w:t xml:space="preserve"> in computer science</w:t>
      </w:r>
      <w:r w:rsidR="007D00B3">
        <w:t> | </w:t>
      </w:r>
      <w:r>
        <w:t>december</w:t>
      </w:r>
      <w:r w:rsidR="00F044DB">
        <w:t xml:space="preserve"> 2018</w:t>
      </w:r>
      <w:r w:rsidR="007D00B3">
        <w:t> | </w:t>
      </w:r>
      <w:r w:rsidR="00F044DB">
        <w:t>u</w:t>
      </w:r>
      <w:r>
        <w:t>niversity of hawaii at</w:t>
      </w:r>
      <w:r w:rsidR="00F044DB">
        <w:t xml:space="preserve"> manoa</w:t>
      </w:r>
    </w:p>
    <w:p w14:paraId="018BE490" w14:textId="490E6CCA" w:rsidR="00394A6D" w:rsidRDefault="007017D8">
      <w:pPr>
        <w:pStyle w:val="ListBullet"/>
      </w:pPr>
      <w:r>
        <w:t xml:space="preserve">Final Cumulative GPA: </w:t>
      </w:r>
      <w:r w:rsidR="00F044DB">
        <w:t>3.</w:t>
      </w:r>
      <w:r>
        <w:t>39</w:t>
      </w:r>
    </w:p>
    <w:p w14:paraId="6ECC1498" w14:textId="033507F1" w:rsidR="00B25E96" w:rsidRDefault="00B25E96">
      <w:pPr>
        <w:pStyle w:val="ListBullet"/>
      </w:pPr>
      <w:r>
        <w:t>Dean’s List (Fall 2017</w:t>
      </w:r>
      <w:r w:rsidR="00201BFB">
        <w:t xml:space="preserve"> – Fall 2018</w:t>
      </w:r>
      <w:r>
        <w:t>)</w:t>
      </w:r>
    </w:p>
    <w:p w14:paraId="263EF279" w14:textId="0E040F7B" w:rsidR="00F044DB" w:rsidRDefault="00201BFB">
      <w:pPr>
        <w:pStyle w:val="ListBullet"/>
      </w:pPr>
      <w:r>
        <w:t xml:space="preserve">Relevant Coursework </w:t>
      </w:r>
      <w:r w:rsidR="00F044DB">
        <w:t>Completed:</w:t>
      </w:r>
    </w:p>
    <w:p w14:paraId="115DCAF8" w14:textId="77777777" w:rsidR="007017D8" w:rsidRDefault="007017D8" w:rsidP="00F044DB">
      <w:pPr>
        <w:pStyle w:val="ListBullet"/>
        <w:tabs>
          <w:tab w:val="clear" w:pos="144"/>
          <w:tab w:val="num" w:pos="540"/>
        </w:tabs>
        <w:ind w:left="540"/>
        <w:sectPr w:rsidR="007017D8" w:rsidSect="00B04FB5">
          <w:footerReference w:type="default" r:id="rId8"/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360"/>
        </w:sectPr>
      </w:pPr>
    </w:p>
    <w:p w14:paraId="57E8D682" w14:textId="561B6432" w:rsidR="00F044DB" w:rsidRDefault="00F044DB" w:rsidP="00F044DB">
      <w:pPr>
        <w:pStyle w:val="ListBullet"/>
        <w:tabs>
          <w:tab w:val="clear" w:pos="144"/>
          <w:tab w:val="num" w:pos="540"/>
        </w:tabs>
        <w:ind w:left="540"/>
      </w:pPr>
      <w:r>
        <w:t>Discrete Mathematics</w:t>
      </w:r>
      <w:r w:rsidR="00AB3971">
        <w:t xml:space="preserve"> (I&amp;II)</w:t>
      </w:r>
    </w:p>
    <w:p w14:paraId="1A7A2F2B" w14:textId="24C68DDA" w:rsidR="00F044DB" w:rsidRDefault="00F044DB" w:rsidP="00F044DB">
      <w:pPr>
        <w:pStyle w:val="ListBullet"/>
        <w:tabs>
          <w:tab w:val="clear" w:pos="144"/>
          <w:tab w:val="num" w:pos="540"/>
        </w:tabs>
        <w:ind w:left="540"/>
      </w:pPr>
      <w:r>
        <w:t>Program Structure</w:t>
      </w:r>
    </w:p>
    <w:p w14:paraId="5C703459" w14:textId="09A74A4F" w:rsidR="00F044DB" w:rsidRDefault="00F044DB" w:rsidP="00F044DB">
      <w:pPr>
        <w:pStyle w:val="ListBullet"/>
        <w:tabs>
          <w:tab w:val="clear" w:pos="144"/>
          <w:tab w:val="num" w:pos="540"/>
        </w:tabs>
        <w:ind w:left="540"/>
      </w:pPr>
      <w:r>
        <w:t>Algorithms</w:t>
      </w:r>
    </w:p>
    <w:p w14:paraId="57952F38" w14:textId="799F336A" w:rsidR="00F044DB" w:rsidRDefault="00F044DB" w:rsidP="00F044DB">
      <w:pPr>
        <w:pStyle w:val="ListBullet"/>
        <w:tabs>
          <w:tab w:val="clear" w:pos="144"/>
          <w:tab w:val="num" w:pos="540"/>
        </w:tabs>
        <w:ind w:left="540"/>
      </w:pPr>
      <w:r>
        <w:t>Software Engineering</w:t>
      </w:r>
      <w:r w:rsidR="00AB3971">
        <w:t xml:space="preserve"> (I&amp;II)</w:t>
      </w:r>
    </w:p>
    <w:p w14:paraId="11415EF9" w14:textId="47D15A6D" w:rsidR="00F044DB" w:rsidRDefault="00F044DB" w:rsidP="00F044DB">
      <w:pPr>
        <w:pStyle w:val="ListBullet"/>
        <w:tabs>
          <w:tab w:val="clear" w:pos="144"/>
          <w:tab w:val="num" w:pos="540"/>
        </w:tabs>
        <w:ind w:left="540"/>
      </w:pPr>
      <w:r>
        <w:t>Programming Language Theory</w:t>
      </w:r>
    </w:p>
    <w:p w14:paraId="13E531F4" w14:textId="480FEEAD" w:rsidR="00F044DB" w:rsidRDefault="00F044DB" w:rsidP="00F044DB">
      <w:pPr>
        <w:pStyle w:val="ListBullet"/>
        <w:tabs>
          <w:tab w:val="clear" w:pos="144"/>
          <w:tab w:val="num" w:pos="540"/>
        </w:tabs>
        <w:ind w:left="540"/>
      </w:pPr>
      <w:r>
        <w:t xml:space="preserve">Data Storage &amp; Retrieval </w:t>
      </w:r>
    </w:p>
    <w:p w14:paraId="5ABA19A8" w14:textId="26442E9A" w:rsidR="00F044DB" w:rsidRDefault="00F044DB" w:rsidP="00F044DB">
      <w:pPr>
        <w:pStyle w:val="ListBullet"/>
        <w:tabs>
          <w:tab w:val="clear" w:pos="144"/>
          <w:tab w:val="num" w:pos="540"/>
        </w:tabs>
        <w:ind w:left="540"/>
      </w:pPr>
      <w:r>
        <w:t xml:space="preserve">Machine Learning Fundamentals </w:t>
      </w:r>
    </w:p>
    <w:p w14:paraId="30772ED4" w14:textId="12E15534" w:rsidR="00B25E96" w:rsidRDefault="00B25E96" w:rsidP="00B25E96">
      <w:pPr>
        <w:pStyle w:val="ListBullet"/>
        <w:tabs>
          <w:tab w:val="clear" w:pos="144"/>
          <w:tab w:val="num" w:pos="540"/>
        </w:tabs>
        <w:ind w:left="540"/>
      </w:pPr>
      <w:r>
        <w:t>Parallel Algorithms</w:t>
      </w:r>
    </w:p>
    <w:p w14:paraId="698E662F" w14:textId="7D49253F" w:rsidR="007017D8" w:rsidRDefault="007017D8" w:rsidP="00B25E96">
      <w:pPr>
        <w:pStyle w:val="ListBullet"/>
        <w:tabs>
          <w:tab w:val="clear" w:pos="144"/>
          <w:tab w:val="num" w:pos="540"/>
        </w:tabs>
        <w:ind w:left="540"/>
      </w:pPr>
      <w:r>
        <w:t>Operating Systems</w:t>
      </w:r>
    </w:p>
    <w:p w14:paraId="7A26D952" w14:textId="5C68DB18" w:rsidR="007017D8" w:rsidRDefault="007017D8" w:rsidP="00B25E96">
      <w:pPr>
        <w:pStyle w:val="ListBullet"/>
        <w:tabs>
          <w:tab w:val="clear" w:pos="144"/>
          <w:tab w:val="num" w:pos="540"/>
        </w:tabs>
        <w:ind w:left="540"/>
      </w:pPr>
      <w:r>
        <w:t>Database Systems</w:t>
      </w:r>
    </w:p>
    <w:p w14:paraId="151EB01E" w14:textId="79394343" w:rsidR="007017D8" w:rsidRDefault="007017D8" w:rsidP="00B25E96">
      <w:pPr>
        <w:pStyle w:val="ListBullet"/>
        <w:tabs>
          <w:tab w:val="clear" w:pos="144"/>
          <w:tab w:val="num" w:pos="540"/>
        </w:tabs>
        <w:ind w:left="540"/>
      </w:pPr>
      <w:r>
        <w:t>Design for Mobile Devices</w:t>
      </w:r>
    </w:p>
    <w:p w14:paraId="24D661B2" w14:textId="58E033FB" w:rsidR="007017D8" w:rsidRDefault="007017D8" w:rsidP="00B25E96">
      <w:pPr>
        <w:pStyle w:val="ListBullet"/>
        <w:tabs>
          <w:tab w:val="clear" w:pos="144"/>
          <w:tab w:val="num" w:pos="540"/>
        </w:tabs>
        <w:ind w:left="540"/>
      </w:pPr>
      <w:r>
        <w:t>Data Visualization</w:t>
      </w:r>
    </w:p>
    <w:p w14:paraId="2C371A46" w14:textId="4AFC7BB1" w:rsidR="007017D8" w:rsidRDefault="00AB3971" w:rsidP="00B25E96">
      <w:pPr>
        <w:pStyle w:val="ListBullet"/>
        <w:tabs>
          <w:tab w:val="clear" w:pos="144"/>
          <w:tab w:val="num" w:pos="540"/>
        </w:tabs>
        <w:ind w:left="540"/>
      </w:pPr>
      <w:r>
        <w:t>Intro to Programming for the Web</w:t>
      </w:r>
    </w:p>
    <w:p w14:paraId="78AB8B53" w14:textId="77777777" w:rsidR="00AB3971" w:rsidRDefault="00AB3971" w:rsidP="00AB3971">
      <w:pPr>
        <w:pStyle w:val="ListBullet"/>
        <w:tabs>
          <w:tab w:val="clear" w:pos="144"/>
          <w:tab w:val="num" w:pos="540"/>
        </w:tabs>
        <w:ind w:left="540"/>
      </w:pPr>
      <w:r>
        <w:t>Machine-Level and Systems Programming</w:t>
      </w:r>
    </w:p>
    <w:p w14:paraId="5EA4B448" w14:textId="3374A254" w:rsidR="006C4715" w:rsidRDefault="006C4715" w:rsidP="006C4715">
      <w:pPr>
        <w:pStyle w:val="ListBullet"/>
        <w:numPr>
          <w:ilvl w:val="0"/>
          <w:numId w:val="0"/>
        </w:numPr>
        <w:ind w:left="144" w:hanging="144"/>
        <w:sectPr w:rsidR="006C4715" w:rsidSect="00B04FB5">
          <w:type w:val="continuous"/>
          <w:pgSz w:w="12240" w:h="15840"/>
          <w:pgMar w:top="1080" w:right="1080" w:bottom="1080" w:left="1080" w:header="720" w:footer="720" w:gutter="0"/>
          <w:pgNumType w:start="0"/>
          <w:cols w:num="2" w:space="540"/>
          <w:titlePg/>
          <w:docGrid w:linePitch="360"/>
        </w:sectPr>
      </w:pPr>
    </w:p>
    <w:p w14:paraId="7CBEF415" w14:textId="5B1B84EC" w:rsidR="007017D8" w:rsidRDefault="007017D8" w:rsidP="007017D8">
      <w:pPr>
        <w:pStyle w:val="ListBullet"/>
        <w:numPr>
          <w:ilvl w:val="0"/>
          <w:numId w:val="0"/>
        </w:numPr>
        <w:sectPr w:rsidR="007017D8" w:rsidSect="00B04FB5">
          <w:type w:val="continuous"/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360"/>
        </w:sectPr>
      </w:pPr>
    </w:p>
    <w:sdt>
      <w:sdtPr>
        <w:id w:val="495469907"/>
        <w:placeholder>
          <w:docPart w:val="85E5D957F053420A85BCE487278C2035"/>
        </w:placeholder>
        <w:temporary/>
        <w:showingPlcHdr/>
        <w15:appearance w15:val="hidden"/>
      </w:sdtPr>
      <w:sdtEndPr/>
      <w:sdtContent>
        <w:p w14:paraId="674C4AF6" w14:textId="5640530D" w:rsidR="00394A6D" w:rsidRDefault="007D00B3" w:rsidP="00B04FB5">
          <w:pPr>
            <w:pStyle w:val="Heading1"/>
            <w:spacing w:before="0" w:after="0"/>
          </w:pPr>
          <w:r w:rsidRPr="008527B2">
            <w:rPr>
              <w:u w:val="single"/>
            </w:rPr>
            <w:t>Skills &amp; Abilities</w:t>
          </w:r>
        </w:p>
      </w:sdtContent>
    </w:sdt>
    <w:p w14:paraId="748D079B" w14:textId="77777777" w:rsidR="00B04FB5" w:rsidRDefault="00B04FB5">
      <w:pPr>
        <w:pStyle w:val="Heading2"/>
        <w:sectPr w:rsidR="00B04FB5" w:rsidSect="00B04FB5">
          <w:type w:val="continuous"/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360"/>
        </w:sectPr>
      </w:pPr>
    </w:p>
    <w:p w14:paraId="74E4B84C" w14:textId="27B20C42" w:rsidR="00394A6D" w:rsidRDefault="00B464C1">
      <w:pPr>
        <w:pStyle w:val="Heading2"/>
      </w:pPr>
      <w:r>
        <w:t>Languages and programs</w:t>
      </w:r>
    </w:p>
    <w:p w14:paraId="057F4242" w14:textId="77777777" w:rsidR="00F11170" w:rsidRDefault="00B464C1" w:rsidP="00B464C1">
      <w:pPr>
        <w:pStyle w:val="ListBullet"/>
        <w:tabs>
          <w:tab w:val="clear" w:pos="144"/>
        </w:tabs>
        <w:ind w:left="540"/>
      </w:pPr>
      <w:r>
        <w:t xml:space="preserve">Competent in: </w:t>
      </w:r>
      <w:r w:rsidR="00F11170">
        <w:t>C/C+</w:t>
      </w:r>
      <w:r>
        <w:t xml:space="preserve">, </w:t>
      </w:r>
      <w:r w:rsidR="00F11170">
        <w:t>Java</w:t>
      </w:r>
      <w:r>
        <w:t>, Windows</w:t>
      </w:r>
    </w:p>
    <w:p w14:paraId="7E1DA12F" w14:textId="03C026B2" w:rsidR="00F11170" w:rsidRDefault="00F11170" w:rsidP="00F11170">
      <w:pPr>
        <w:pStyle w:val="ListBullet"/>
        <w:tabs>
          <w:tab w:val="clear" w:pos="144"/>
        </w:tabs>
        <w:ind w:left="540"/>
      </w:pPr>
      <w:r>
        <w:t>Basic Competency</w:t>
      </w:r>
      <w:r w:rsidR="00B464C1">
        <w:t xml:space="preserve"> in: </w:t>
      </w:r>
      <w:proofErr w:type="spellStart"/>
      <w:r w:rsidR="00B464C1">
        <w:t>Javascript</w:t>
      </w:r>
      <w:proofErr w:type="spellEnd"/>
      <w:r w:rsidR="00B464C1">
        <w:t>, Lisp</w:t>
      </w:r>
    </w:p>
    <w:p w14:paraId="51BD85A7" w14:textId="4AEFC348" w:rsidR="00394A6D" w:rsidRDefault="00B464C1" w:rsidP="00B464C1">
      <w:pPr>
        <w:pStyle w:val="ListBullet"/>
        <w:tabs>
          <w:tab w:val="clear" w:pos="144"/>
        </w:tabs>
        <w:ind w:left="540"/>
      </w:pPr>
      <w:r>
        <w:t xml:space="preserve">Familiar with: HTML, </w:t>
      </w:r>
      <w:r w:rsidR="00F11170">
        <w:t>Prolog</w:t>
      </w:r>
      <w:r>
        <w:t>, Python, LaTeX, SQL</w:t>
      </w:r>
      <w:r w:rsidR="001843FF">
        <w:t>, Meteor, Anaconda</w:t>
      </w:r>
    </w:p>
    <w:p w14:paraId="6B23748D" w14:textId="77777777" w:rsidR="00B04FB5" w:rsidRDefault="00B04FB5" w:rsidP="00DC30DF">
      <w:pPr>
        <w:pStyle w:val="ListBullet"/>
        <w:numPr>
          <w:ilvl w:val="0"/>
          <w:numId w:val="0"/>
        </w:numPr>
      </w:pPr>
    </w:p>
    <w:p w14:paraId="6EBD41FD" w14:textId="77777777" w:rsidR="001843FF" w:rsidRDefault="001843FF">
      <w:pPr>
        <w:pStyle w:val="Heading2"/>
      </w:pPr>
      <w:r>
        <w:t>Software Engineering</w:t>
      </w:r>
    </w:p>
    <w:p w14:paraId="6D997D72" w14:textId="5D579B79" w:rsidR="00394A6D" w:rsidRDefault="001843FF" w:rsidP="00AD49D4">
      <w:pPr>
        <w:pStyle w:val="ListBullet"/>
        <w:tabs>
          <w:tab w:val="clear" w:pos="144"/>
        </w:tabs>
        <w:ind w:left="540"/>
      </w:pPr>
      <w:r>
        <w:t>Able to develop, test, and debug code in Jav</w:t>
      </w:r>
      <w:r w:rsidR="00B04FB5">
        <w:t>a</w:t>
      </w:r>
      <w:r>
        <w:t xml:space="preserve"> and C</w:t>
      </w:r>
    </w:p>
    <w:p w14:paraId="0A4D6F91" w14:textId="1951A4D4" w:rsidR="001843FF" w:rsidRDefault="00DC30DF" w:rsidP="00AD49D4">
      <w:pPr>
        <w:pStyle w:val="ListBullet"/>
        <w:tabs>
          <w:tab w:val="clear" w:pos="144"/>
        </w:tabs>
        <w:ind w:left="540"/>
      </w:pPr>
      <w:r>
        <w:t xml:space="preserve">Capable of </w:t>
      </w:r>
      <w:r w:rsidR="001843FF">
        <w:t>pick</w:t>
      </w:r>
      <w:r>
        <w:t>ing</w:t>
      </w:r>
      <w:r w:rsidR="001843FF">
        <w:t xml:space="preserve"> up and learn</w:t>
      </w:r>
      <w:r>
        <w:t>ing</w:t>
      </w:r>
      <w:r w:rsidR="001843FF">
        <w:t xml:space="preserve"> new programs and languages quickly</w:t>
      </w:r>
    </w:p>
    <w:p w14:paraId="57BDD0A9" w14:textId="5AE419FF" w:rsidR="001843FF" w:rsidRDefault="00B04FB5" w:rsidP="00AD49D4">
      <w:pPr>
        <w:pStyle w:val="ListBullet"/>
        <w:tabs>
          <w:tab w:val="clear" w:pos="144"/>
        </w:tabs>
        <w:ind w:left="540"/>
      </w:pPr>
      <w:r>
        <w:t>E</w:t>
      </w:r>
      <w:r w:rsidR="001843FF">
        <w:t>xperience in creating</w:t>
      </w:r>
      <w:r>
        <w:t>/</w:t>
      </w:r>
      <w:r w:rsidR="001843FF">
        <w:t>managing databases using SQL</w:t>
      </w:r>
    </w:p>
    <w:p w14:paraId="2FC59B9E" w14:textId="4F787A42" w:rsidR="00B04FB5" w:rsidRPr="00DC30DF" w:rsidRDefault="00B04FB5" w:rsidP="00DC30DF">
      <w:pPr>
        <w:pStyle w:val="ListBullet"/>
        <w:numPr>
          <w:ilvl w:val="0"/>
          <w:numId w:val="0"/>
        </w:numPr>
        <w:ind w:left="540"/>
        <w:sectPr w:rsidR="00B04FB5" w:rsidRPr="00DC30DF" w:rsidSect="00B04FB5">
          <w:type w:val="continuous"/>
          <w:pgSz w:w="12240" w:h="15840"/>
          <w:pgMar w:top="1080" w:right="1080" w:bottom="1080" w:left="1080" w:header="720" w:footer="720" w:gutter="0"/>
          <w:pgNumType w:start="0"/>
          <w:cols w:num="2" w:space="540"/>
          <w:titlePg/>
          <w:docGrid w:linePitch="360"/>
        </w:sectPr>
      </w:pPr>
    </w:p>
    <w:p w14:paraId="27FACC12" w14:textId="6169B806" w:rsidR="00394A6D" w:rsidRPr="008527B2" w:rsidRDefault="00B25E96" w:rsidP="00DC30DF">
      <w:pPr>
        <w:pStyle w:val="Heading1"/>
        <w:spacing w:before="100"/>
        <w:rPr>
          <w:u w:val="single"/>
        </w:rPr>
      </w:pPr>
      <w:r w:rsidRPr="008527B2">
        <w:rPr>
          <w:u w:val="single"/>
        </w:rPr>
        <w:t>Projects</w:t>
      </w:r>
    </w:p>
    <w:p w14:paraId="5B739EDC" w14:textId="77777777" w:rsidR="00394A6D" w:rsidRDefault="00B25E96" w:rsidP="000B421E">
      <w:pPr>
        <w:pStyle w:val="Heading2"/>
        <w:spacing w:before="0" w:after="80"/>
      </w:pPr>
      <w:r>
        <w:t>Manoa Munchies</w:t>
      </w:r>
      <w:r w:rsidR="007D00B3">
        <w:t> </w:t>
      </w:r>
      <w:proofErr w:type="gramStart"/>
      <w:r w:rsidR="007D00B3">
        <w:t>|  </w:t>
      </w:r>
      <w:r>
        <w:t>spring</w:t>
      </w:r>
      <w:proofErr w:type="gramEnd"/>
      <w:r>
        <w:t xml:space="preserve"> 2017</w:t>
      </w:r>
    </w:p>
    <w:p w14:paraId="7DA25355" w14:textId="77777777" w:rsidR="005D2187" w:rsidRDefault="00490E1F" w:rsidP="005D2187">
      <w:pPr>
        <w:pStyle w:val="ListBullet"/>
      </w:pPr>
      <w:hyperlink r:id="rId9" w:history="1">
        <w:r w:rsidR="005D2187" w:rsidRPr="003A7C85">
          <w:rPr>
            <w:rStyle w:val="Hyperlink"/>
          </w:rPr>
          <w:t>https://github.com/tasteofmanoa/manoa-munchies</w:t>
        </w:r>
      </w:hyperlink>
    </w:p>
    <w:p w14:paraId="5763D5EB" w14:textId="77777777" w:rsidR="00572A1E" w:rsidRDefault="00277EFA">
      <w:pPr>
        <w:pStyle w:val="ListBullet"/>
      </w:pPr>
      <w:r>
        <w:t xml:space="preserve">Was a </w:t>
      </w:r>
      <w:r w:rsidR="00572A1E">
        <w:t xml:space="preserve">three-member </w:t>
      </w:r>
      <w:r w:rsidR="00AD49D4">
        <w:t>group p</w:t>
      </w:r>
      <w:r w:rsidR="005D2187">
        <w:t>roject for ICS 314 Software Engineering</w:t>
      </w:r>
      <w:r w:rsidR="00572A1E">
        <w:t>.</w:t>
      </w:r>
    </w:p>
    <w:p w14:paraId="2C1283E5" w14:textId="77777777" w:rsidR="00572A1E" w:rsidRDefault="00572A1E" w:rsidP="00572A1E">
      <w:pPr>
        <w:pStyle w:val="ListBullet"/>
      </w:pPr>
      <w:r>
        <w:t>Designed an application that allows UH Manoa students to search for places to eat on campus with their friends and classmates.  Users can also review/rate vendors and menu items.</w:t>
      </w:r>
    </w:p>
    <w:p w14:paraId="5D5AB4C4" w14:textId="646AACE3" w:rsidR="00394A6D" w:rsidRDefault="00572A1E" w:rsidP="00572A1E">
      <w:pPr>
        <w:pStyle w:val="ListBullet"/>
      </w:pPr>
      <w:r>
        <w:t xml:space="preserve">Provided </w:t>
      </w:r>
      <w:r w:rsidR="005D2187">
        <w:t>design and implementation idea</w:t>
      </w:r>
      <w:r>
        <w:t>s a</w:t>
      </w:r>
      <w:r w:rsidR="00845FBE">
        <w:t xml:space="preserve">s well as </w:t>
      </w:r>
      <w:r>
        <w:t xml:space="preserve">worked on the layout </w:t>
      </w:r>
      <w:r w:rsidR="00845FBE">
        <w:t xml:space="preserve">of </w:t>
      </w:r>
      <w:r>
        <w:t>the pages</w:t>
      </w:r>
    </w:p>
    <w:p w14:paraId="7BD5B577" w14:textId="5C5490A3" w:rsidR="005D2187" w:rsidRDefault="00572A1E" w:rsidP="000B421E">
      <w:pPr>
        <w:pStyle w:val="ListBullet"/>
      </w:pPr>
      <w:r>
        <w:t xml:space="preserve">Tools used: </w:t>
      </w:r>
      <w:proofErr w:type="spellStart"/>
      <w:r w:rsidR="005D2187">
        <w:t>Javascript</w:t>
      </w:r>
      <w:proofErr w:type="spellEnd"/>
      <w:r w:rsidR="005D2187">
        <w:t xml:space="preserve"> and Meteor</w:t>
      </w:r>
    </w:p>
    <w:p w14:paraId="333DB22E" w14:textId="77777777" w:rsidR="000B421E" w:rsidRDefault="000B421E" w:rsidP="000B421E">
      <w:pPr>
        <w:pStyle w:val="ListBullet"/>
        <w:numPr>
          <w:ilvl w:val="0"/>
          <w:numId w:val="0"/>
        </w:numPr>
        <w:ind w:left="144"/>
      </w:pPr>
    </w:p>
    <w:p w14:paraId="509F9682" w14:textId="77777777" w:rsidR="00394A6D" w:rsidRDefault="008527B2" w:rsidP="000B421E">
      <w:pPr>
        <w:pStyle w:val="Heading2"/>
        <w:spacing w:before="0" w:after="80"/>
      </w:pPr>
      <w:r>
        <w:t>Mock-</w:t>
      </w:r>
      <w:r w:rsidR="00B25E96">
        <w:t>Toastmasters Database</w:t>
      </w:r>
      <w:r w:rsidR="007D00B3">
        <w:t> | </w:t>
      </w:r>
      <w:r w:rsidR="00B25E96">
        <w:t>Fall 2017</w:t>
      </w:r>
    </w:p>
    <w:p w14:paraId="155DD1DF" w14:textId="77777777" w:rsidR="008527B2" w:rsidRDefault="008527B2" w:rsidP="000B421E">
      <w:pPr>
        <w:pStyle w:val="ListBullet"/>
      </w:pPr>
      <w:r>
        <w:t>Five</w:t>
      </w:r>
      <w:r w:rsidR="005D2187">
        <w:t>-m</w:t>
      </w:r>
      <w:r>
        <w:t>ember group project</w:t>
      </w:r>
      <w:r w:rsidR="005D2187">
        <w:t xml:space="preserve"> for ICS 321 Data Storage and Retrieval</w:t>
      </w:r>
    </w:p>
    <w:p w14:paraId="4B4906EB" w14:textId="77777777" w:rsidR="008527B2" w:rsidRDefault="00AD49D4" w:rsidP="000B421E">
      <w:pPr>
        <w:pStyle w:val="ListBullet"/>
      </w:pPr>
      <w:r>
        <w:t>Worked on creating and linking tables for the toastmaster database</w:t>
      </w:r>
    </w:p>
    <w:p w14:paraId="10B06AE5" w14:textId="396C70D5" w:rsidR="00B114D0" w:rsidRDefault="008527B2" w:rsidP="000B421E">
      <w:pPr>
        <w:pStyle w:val="ListBullet"/>
      </w:pPr>
      <w:r>
        <w:t>Tools used: SQL</w:t>
      </w:r>
    </w:p>
    <w:p w14:paraId="18C62567" w14:textId="04959FBD" w:rsidR="006B0A94" w:rsidRDefault="006B0A94" w:rsidP="000B421E">
      <w:pPr>
        <w:pStyle w:val="ListBullet"/>
        <w:numPr>
          <w:ilvl w:val="0"/>
          <w:numId w:val="0"/>
        </w:numPr>
        <w:ind w:left="144" w:hanging="144"/>
      </w:pPr>
    </w:p>
    <w:p w14:paraId="7B1DB56D" w14:textId="08769784" w:rsidR="006B0A94" w:rsidRDefault="000B421E" w:rsidP="000B421E">
      <w:pPr>
        <w:pStyle w:val="ListBullet"/>
        <w:numPr>
          <w:ilvl w:val="0"/>
          <w:numId w:val="0"/>
        </w:numPr>
        <w:ind w:left="144" w:hanging="144"/>
        <w:rPr>
          <w:b/>
          <w:bCs/>
        </w:rPr>
      </w:pPr>
      <w:r>
        <w:rPr>
          <w:b/>
          <w:bCs/>
        </w:rPr>
        <w:t>NAIVE</w:t>
      </w:r>
      <w:r w:rsidR="00176812">
        <w:rPr>
          <w:b/>
          <w:bCs/>
        </w:rPr>
        <w:t xml:space="preserve"> SQL </w:t>
      </w:r>
      <w:r>
        <w:rPr>
          <w:b/>
          <w:bCs/>
        </w:rPr>
        <w:t xml:space="preserve">PROCESSING SYSTEM </w:t>
      </w:r>
      <w:r w:rsidR="00176812">
        <w:rPr>
          <w:b/>
          <w:bCs/>
        </w:rPr>
        <w:t xml:space="preserve">| </w:t>
      </w:r>
      <w:r>
        <w:rPr>
          <w:b/>
          <w:bCs/>
        </w:rPr>
        <w:t>SPRING</w:t>
      </w:r>
      <w:r w:rsidR="00176812">
        <w:rPr>
          <w:b/>
          <w:bCs/>
        </w:rPr>
        <w:t xml:space="preserve"> 2018</w:t>
      </w:r>
    </w:p>
    <w:p w14:paraId="32B2E135" w14:textId="77777777" w:rsidR="000B421E" w:rsidRDefault="00490E1F" w:rsidP="000B421E">
      <w:pPr>
        <w:pStyle w:val="ListBullet"/>
      </w:pPr>
      <w:hyperlink r:id="rId10" w:history="1">
        <w:r w:rsidR="000B421E" w:rsidRPr="00BF1C6A">
          <w:rPr>
            <w:rStyle w:val="Hyperlink"/>
            <w:b/>
            <w:bCs/>
          </w:rPr>
          <w:t>https://github.com/brandondoan/ics421</w:t>
        </w:r>
      </w:hyperlink>
    </w:p>
    <w:p w14:paraId="137677E9" w14:textId="77777777" w:rsidR="000B421E" w:rsidRPr="00176812" w:rsidRDefault="000B421E" w:rsidP="000B421E">
      <w:pPr>
        <w:pStyle w:val="ListBullet"/>
        <w:rPr>
          <w:b/>
          <w:bCs/>
        </w:rPr>
      </w:pPr>
      <w:r>
        <w:t>Uses multiple servers to store and catalog data</w:t>
      </w:r>
    </w:p>
    <w:p w14:paraId="42E2EE53" w14:textId="77777777" w:rsidR="000B421E" w:rsidRPr="00D450BA" w:rsidRDefault="000B421E" w:rsidP="000B421E">
      <w:pPr>
        <w:pStyle w:val="ListBullet"/>
        <w:rPr>
          <w:b/>
          <w:bCs/>
        </w:rPr>
      </w:pPr>
      <w:r>
        <w:t>Processes queries in parallel</w:t>
      </w:r>
    </w:p>
    <w:p w14:paraId="16DDC756" w14:textId="77777777" w:rsidR="000B421E" w:rsidRPr="000B421E" w:rsidRDefault="000B421E" w:rsidP="000B421E">
      <w:pPr>
        <w:pStyle w:val="ListBullet"/>
        <w:rPr>
          <w:b/>
          <w:bCs/>
        </w:rPr>
      </w:pPr>
      <w:r>
        <w:t>Tools used: Python, Docker, sqlite3</w:t>
      </w:r>
    </w:p>
    <w:p w14:paraId="5534F845" w14:textId="77777777" w:rsidR="000B421E" w:rsidRPr="00D450BA" w:rsidRDefault="000B421E" w:rsidP="000B421E">
      <w:pPr>
        <w:pStyle w:val="ListBullet"/>
        <w:numPr>
          <w:ilvl w:val="0"/>
          <w:numId w:val="0"/>
        </w:numPr>
        <w:ind w:left="144" w:hanging="144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</w:t>
      </w:r>
    </w:p>
    <w:p w14:paraId="2B938B2C" w14:textId="564ED207" w:rsidR="00D450BA" w:rsidRDefault="00D450BA" w:rsidP="00D450BA">
      <w:pPr>
        <w:pStyle w:val="ListBullet"/>
        <w:numPr>
          <w:ilvl w:val="0"/>
          <w:numId w:val="0"/>
        </w:numPr>
        <w:ind w:left="144" w:hanging="144"/>
      </w:pPr>
    </w:p>
    <w:p w14:paraId="60758545" w14:textId="58D7D966" w:rsidR="00D450BA" w:rsidRPr="00D450BA" w:rsidRDefault="00D450BA" w:rsidP="00D450BA">
      <w:pPr>
        <w:pStyle w:val="ListBullet"/>
        <w:numPr>
          <w:ilvl w:val="0"/>
          <w:numId w:val="0"/>
        </w:numPr>
        <w:ind w:left="144" w:hanging="144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</w:t>
      </w:r>
    </w:p>
    <w:sectPr w:rsidR="00D450BA" w:rsidRPr="00D450BA" w:rsidSect="00B04FB5">
      <w:type w:val="continuous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A1706" w14:textId="77777777" w:rsidR="00490E1F" w:rsidRDefault="00490E1F">
      <w:pPr>
        <w:spacing w:after="0"/>
      </w:pPr>
      <w:r>
        <w:separator/>
      </w:r>
    </w:p>
  </w:endnote>
  <w:endnote w:type="continuationSeparator" w:id="0">
    <w:p w14:paraId="559785BC" w14:textId="77777777" w:rsidR="00490E1F" w:rsidRDefault="00490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0135D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7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DDF45" w14:textId="77777777" w:rsidR="00490E1F" w:rsidRDefault="00490E1F">
      <w:pPr>
        <w:spacing w:after="0"/>
      </w:pPr>
      <w:r>
        <w:separator/>
      </w:r>
    </w:p>
  </w:footnote>
  <w:footnote w:type="continuationSeparator" w:id="0">
    <w:p w14:paraId="4165BA9C" w14:textId="77777777" w:rsidR="00490E1F" w:rsidRDefault="00490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E4D0E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E85046B"/>
    <w:multiLevelType w:val="hybridMultilevel"/>
    <w:tmpl w:val="48B0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4AD7"/>
    <w:multiLevelType w:val="hybridMultilevel"/>
    <w:tmpl w:val="A326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00C66"/>
    <w:multiLevelType w:val="hybridMultilevel"/>
    <w:tmpl w:val="90A0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DB"/>
    <w:rsid w:val="000B421E"/>
    <w:rsid w:val="00176812"/>
    <w:rsid w:val="001843FF"/>
    <w:rsid w:val="00201BFB"/>
    <w:rsid w:val="00277EFA"/>
    <w:rsid w:val="00394A6D"/>
    <w:rsid w:val="00490E1F"/>
    <w:rsid w:val="004E4A98"/>
    <w:rsid w:val="00572A1E"/>
    <w:rsid w:val="005D2187"/>
    <w:rsid w:val="005F1D62"/>
    <w:rsid w:val="006B0A94"/>
    <w:rsid w:val="006C4715"/>
    <w:rsid w:val="007017D8"/>
    <w:rsid w:val="007D00B3"/>
    <w:rsid w:val="00845FBE"/>
    <w:rsid w:val="008527B2"/>
    <w:rsid w:val="008F279C"/>
    <w:rsid w:val="009567CD"/>
    <w:rsid w:val="00AB3971"/>
    <w:rsid w:val="00AD49D4"/>
    <w:rsid w:val="00B04FB5"/>
    <w:rsid w:val="00B114D0"/>
    <w:rsid w:val="00B25E96"/>
    <w:rsid w:val="00B464C1"/>
    <w:rsid w:val="00BA1AA3"/>
    <w:rsid w:val="00D450BA"/>
    <w:rsid w:val="00DC30DF"/>
    <w:rsid w:val="00F044DB"/>
    <w:rsid w:val="00F11170"/>
    <w:rsid w:val="00F1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1678"/>
  <w15:chartTrackingRefBased/>
  <w15:docId w15:val="{51E21871-789B-47E6-A284-F3CC20F1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5D218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187"/>
    <w:rPr>
      <w:color w:val="808080"/>
      <w:shd w:val="clear" w:color="auto" w:fill="E6E6E6"/>
    </w:rPr>
  </w:style>
  <w:style w:type="character" w:customStyle="1" w:styleId="flex-shrink-0">
    <w:name w:val="flex-shrink-0"/>
    <w:basedOn w:val="DefaultParagraphFont"/>
    <w:rsid w:val="00D450BA"/>
  </w:style>
  <w:style w:type="character" w:customStyle="1" w:styleId="css-truncate">
    <w:name w:val="css-truncate"/>
    <w:basedOn w:val="DefaultParagraphFont"/>
    <w:rsid w:val="00D4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andondoan/ics4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steofmanoa/manoa-munchi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a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3FE29EAE22472B8A10733481A6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7AA68-31FE-474F-AABA-03AC7DD483DD}"/>
      </w:docPartPr>
      <w:docPartBody>
        <w:p w:rsidR="008B2A4E" w:rsidRDefault="008526D8">
          <w:pPr>
            <w:pStyle w:val="FD3FE29EAE22472B8A10733481A663ED"/>
          </w:pPr>
          <w:r>
            <w:t>Education</w:t>
          </w:r>
        </w:p>
      </w:docPartBody>
    </w:docPart>
    <w:docPart>
      <w:docPartPr>
        <w:name w:val="85E5D957F053420A85BCE487278C2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6F4B9-7D3E-4436-857C-A1AA32ADC345}"/>
      </w:docPartPr>
      <w:docPartBody>
        <w:p w:rsidR="008B2A4E" w:rsidRDefault="008526D8">
          <w:pPr>
            <w:pStyle w:val="85E5D957F053420A85BCE487278C203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D8"/>
    <w:rsid w:val="001849F2"/>
    <w:rsid w:val="008526D8"/>
    <w:rsid w:val="008B2A4E"/>
    <w:rsid w:val="00A25A63"/>
    <w:rsid w:val="00DC095F"/>
    <w:rsid w:val="00F1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8EE1743DB94B3C85C24FF994D360D8">
    <w:name w:val="A38EE1743DB94B3C85C24FF994D360D8"/>
  </w:style>
  <w:style w:type="paragraph" w:customStyle="1" w:styleId="E6420F96AF934403A197E8E6EE673B64">
    <w:name w:val="E6420F96AF934403A197E8E6EE673B64"/>
  </w:style>
  <w:style w:type="paragraph" w:customStyle="1" w:styleId="22D42C5E80824EDD9F57FD8ECFB5FCCA">
    <w:name w:val="22D42C5E80824EDD9F57FD8ECFB5FCCA"/>
  </w:style>
  <w:style w:type="paragraph" w:customStyle="1" w:styleId="4C183B8DAD3F4DCABBE087C67969E0F2">
    <w:name w:val="4C183B8DAD3F4DCABBE087C67969E0F2"/>
  </w:style>
  <w:style w:type="paragraph" w:customStyle="1" w:styleId="5B93118DA1A34AFE83EF8CEC98E25E4D">
    <w:name w:val="5B93118DA1A34AFE83EF8CEC98E25E4D"/>
  </w:style>
  <w:style w:type="paragraph" w:customStyle="1" w:styleId="5FB84EA16B8D4DA899B4484E20DFC85F">
    <w:name w:val="5FB84EA16B8D4DA899B4484E20DFC85F"/>
  </w:style>
  <w:style w:type="paragraph" w:customStyle="1" w:styleId="FD3FE29EAE22472B8A10733481A663ED">
    <w:name w:val="FD3FE29EAE22472B8A10733481A663ED"/>
  </w:style>
  <w:style w:type="paragraph" w:customStyle="1" w:styleId="95E405EB0ACB4EDAA7FA8281ACD18735">
    <w:name w:val="95E405EB0ACB4EDAA7FA8281ACD18735"/>
  </w:style>
  <w:style w:type="paragraph" w:customStyle="1" w:styleId="EFA3C0ABA36A41B5A4674A300E8EE197">
    <w:name w:val="EFA3C0ABA36A41B5A4674A300E8EE197"/>
  </w:style>
  <w:style w:type="paragraph" w:customStyle="1" w:styleId="244F98BE14C7463DBE20F6105262EBF7">
    <w:name w:val="244F98BE14C7463DBE20F6105262EBF7"/>
  </w:style>
  <w:style w:type="paragraph" w:customStyle="1" w:styleId="74E8BFDB70A64B4D823F74BDD9D42C9B">
    <w:name w:val="74E8BFDB70A64B4D823F74BDD9D42C9B"/>
  </w:style>
  <w:style w:type="paragraph" w:customStyle="1" w:styleId="85E5D957F053420A85BCE487278C2035">
    <w:name w:val="85E5D957F053420A85BCE487278C2035"/>
  </w:style>
  <w:style w:type="paragraph" w:customStyle="1" w:styleId="3C27044AF49E4DE29969299E47E0A6E6">
    <w:name w:val="3C27044AF49E4DE29969299E47E0A6E6"/>
  </w:style>
  <w:style w:type="paragraph" w:customStyle="1" w:styleId="4E2EE1F057D64EAA8C66A1B7AFCF00A0">
    <w:name w:val="4E2EE1F057D64EAA8C66A1B7AFCF00A0"/>
  </w:style>
  <w:style w:type="paragraph" w:customStyle="1" w:styleId="B03CFE9BEFEC46B89B441878A6E6A0CF">
    <w:name w:val="B03CFE9BEFEC46B89B441878A6E6A0CF"/>
  </w:style>
  <w:style w:type="paragraph" w:customStyle="1" w:styleId="A887D06EF6B04C18AC6CA27D367E578D">
    <w:name w:val="A887D06EF6B04C18AC6CA27D367E578D"/>
  </w:style>
  <w:style w:type="paragraph" w:customStyle="1" w:styleId="990DF036CA724B41A10467DE0D136DFB">
    <w:name w:val="990DF036CA724B41A10467DE0D136DFB"/>
  </w:style>
  <w:style w:type="paragraph" w:customStyle="1" w:styleId="5E58FF800A53411BB018073AE69AFD07">
    <w:name w:val="5E58FF800A53411BB018073AE69AFD07"/>
  </w:style>
  <w:style w:type="paragraph" w:customStyle="1" w:styleId="46DD2EEC952B47098623EFCF3FE3C14A">
    <w:name w:val="46DD2EEC952B47098623EFCF3FE3C14A"/>
  </w:style>
  <w:style w:type="paragraph" w:customStyle="1" w:styleId="AD6ACDEEB1BE4F1DB426991EC2459B49">
    <w:name w:val="AD6ACDEEB1BE4F1DB426991EC2459B49"/>
  </w:style>
  <w:style w:type="paragraph" w:customStyle="1" w:styleId="2B2D7414FFBF4DDD9F04658412FE0176">
    <w:name w:val="2B2D7414FFBF4DDD9F04658412FE0176"/>
  </w:style>
  <w:style w:type="paragraph" w:customStyle="1" w:styleId="51CB17D9ED6349C8873A6EA724D585C3">
    <w:name w:val="51CB17D9ED6349C8873A6EA724D585C3"/>
  </w:style>
  <w:style w:type="paragraph" w:customStyle="1" w:styleId="8AA09136884E4B35A7D87AAAB5D995ED">
    <w:name w:val="8AA09136884E4B35A7D87AAAB5D995ED"/>
  </w:style>
  <w:style w:type="paragraph" w:customStyle="1" w:styleId="84228C21D5D647EB9513F04FB4E72E2E">
    <w:name w:val="84228C21D5D647EB9513F04FB4E72E2E"/>
  </w:style>
  <w:style w:type="paragraph" w:customStyle="1" w:styleId="6C0CF898EA4C405A98118CFABB7CB1DA">
    <w:name w:val="6C0CF898EA4C405A98118CFABB7CB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9762B-ED4E-4F7D-B57A-572638F0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BranDoan</dc:creator>
  <cp:keywords/>
  <cp:lastModifiedBy>Brandon Doan</cp:lastModifiedBy>
  <cp:revision>2</cp:revision>
  <cp:lastPrinted>2018-01-16T03:01:00Z</cp:lastPrinted>
  <dcterms:created xsi:type="dcterms:W3CDTF">2020-07-30T00:17:00Z</dcterms:created>
  <dcterms:modified xsi:type="dcterms:W3CDTF">2020-07-30T00:17:00Z</dcterms:modified>
  <cp:version/>
</cp:coreProperties>
</file>